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4A89" w14:textId="429ED6EF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8359B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375E738" w:rsidR="00D62E01" w:rsidRPr="000547C0" w:rsidRDefault="00000000" w:rsidP="0068359B">
            <w:pPr>
              <w:pStyle w:val="Heading3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68359B">
              <w:rPr>
                <w:rFonts w:asciiTheme="minorHAnsi" w:hAnsiTheme="minorHAnsi" w:cstheme="minorHAnsi"/>
              </w:rPr>
              <w:t xml:space="preserve"> 6/05/2025</w:t>
            </w:r>
          </w:p>
          <w:p w14:paraId="3C5464D8" w14:textId="60A9B3AB" w:rsidR="00D62E01" w:rsidRPr="000547C0" w:rsidRDefault="00D62E01">
            <w:pPr>
              <w:pStyle w:val="Heading3"/>
              <w:rPr>
                <w:rFonts w:asciiTheme="minorHAnsi" w:hAnsiTheme="minorHAnsi" w:cstheme="minorHAnsi"/>
              </w:rPr>
            </w:pPr>
          </w:p>
          <w:p w14:paraId="0CAD7FF3" w14:textId="2136723F" w:rsidR="002B2D13" w:rsidRPr="000547C0" w:rsidRDefault="002B2D13" w:rsidP="00D62E01">
            <w:pPr>
              <w:pStyle w:val="Heading3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4808F119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525F03BC" w:rsidR="002B2D13" w:rsidRPr="000547C0" w:rsidRDefault="0079618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Vegeta 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476DD6B" w:rsidR="002B2D13" w:rsidRPr="000547C0" w:rsidRDefault="0079618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F678A55" w:rsidR="002B2D13" w:rsidRPr="000547C0" w:rsidRDefault="0079618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Cameron 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7F32463" w:rsidR="00212D56" w:rsidRPr="000547C0" w:rsidRDefault="0079618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Naish, Cameron, Terrence 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609E7172" w:rsidR="00212D56" w:rsidRPr="000547C0" w:rsidRDefault="0079618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6DA4B273" w:rsidR="000547C0" w:rsidRPr="000547C0" w:rsidRDefault="00796182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Risk Register </w:t>
            </w:r>
          </w:p>
          <w:p w14:paraId="0DA57FDF" w14:textId="07A209B6" w:rsidR="000547C0" w:rsidRDefault="00796182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Pushing to GitHub</w:t>
            </w:r>
          </w:p>
          <w:p w14:paraId="2EDE499F" w14:textId="1FDF913A" w:rsidR="00796182" w:rsidRPr="000547C0" w:rsidRDefault="00796182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Publishing 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2DF5C10E" w:rsidR="002B2D13" w:rsidRPr="000547C0" w:rsidRDefault="007961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Meeting minutes 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64DB7CFD" w:rsidR="002B2D13" w:rsidRPr="000547C0" w:rsidRDefault="00796182">
            <w:pPr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DC7D284" w:rsidR="002B2D13" w:rsidRPr="000547C0" w:rsidRDefault="00796182">
      <w:pPr>
        <w:rPr>
          <w:rFonts w:cstheme="minorHAnsi"/>
        </w:rPr>
      </w:pPr>
      <w:r>
        <w:rPr>
          <w:rFonts w:cstheme="minorHAnsi"/>
        </w:rPr>
        <w:t>In this meeting, we will discuss what will need to be completed for the final iteration of our project.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873024A" w:rsidR="002B2D13" w:rsidRPr="000547C0" w:rsidRDefault="00796182">
      <w:pPr>
        <w:rPr>
          <w:rFonts w:cstheme="minorHAnsi"/>
        </w:rPr>
      </w:pPr>
      <w:r>
        <w:rPr>
          <w:rFonts w:cstheme="minorHAnsi"/>
        </w:rPr>
        <w:t>All action items discussed.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17AF18C" w:rsidR="002B2D13" w:rsidRPr="000547C0" w:rsidRDefault="00796182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Risk Register</w:t>
            </w:r>
          </w:p>
        </w:tc>
        <w:tc>
          <w:tcPr>
            <w:tcW w:w="3060" w:type="dxa"/>
          </w:tcPr>
          <w:p w14:paraId="06BF676B" w14:textId="2B1C2C16" w:rsidR="002B2D13" w:rsidRPr="000547C0" w:rsidRDefault="0079618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1854" w:type="dxa"/>
          </w:tcPr>
          <w:p w14:paraId="77EF2373" w14:textId="4C3CF96C" w:rsidR="002B2D13" w:rsidRPr="000547C0" w:rsidRDefault="0079618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12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06333EA" w:rsidR="002B2D13" w:rsidRPr="000547C0" w:rsidRDefault="00796182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Push files to GitHub</w:t>
            </w:r>
          </w:p>
        </w:tc>
        <w:tc>
          <w:tcPr>
            <w:tcW w:w="3060" w:type="dxa"/>
          </w:tcPr>
          <w:p w14:paraId="7376FD88" w14:textId="7F49DD26" w:rsidR="002B2D13" w:rsidRPr="000547C0" w:rsidRDefault="0079618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1854" w:type="dxa"/>
          </w:tcPr>
          <w:p w14:paraId="36E951F4" w14:textId="1878A40F" w:rsidR="002B2D13" w:rsidRPr="000547C0" w:rsidRDefault="0079618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12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3A1AC779" w:rsidR="002B2D13" w:rsidRPr="000547C0" w:rsidRDefault="00796182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Publishing to GitHub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627452D7" w:rsidR="002B2D13" w:rsidRPr="000547C0" w:rsidRDefault="0079618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44FC3847" w:rsidR="002B2D13" w:rsidRPr="000547C0" w:rsidRDefault="0079618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12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68484109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8C2B7B8" w:rsidR="00D62E01" w:rsidRPr="000547C0" w:rsidRDefault="0079618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Risk Register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D640FDB" w:rsidR="00D62E01" w:rsidRPr="000547C0" w:rsidRDefault="0079618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Naish 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39F94F7D" w:rsidR="00D62E01" w:rsidRPr="000547C0" w:rsidRDefault="00796182" w:rsidP="00D62E01">
      <w:pPr>
        <w:rPr>
          <w:rFonts w:cstheme="minorHAnsi"/>
        </w:rPr>
      </w:pPr>
      <w:r>
        <w:rPr>
          <w:rFonts w:cstheme="minorHAnsi"/>
        </w:rPr>
        <w:t xml:space="preserve">We discussed what will need to be in the Risk Register 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37C8F01A" w:rsidR="00D62E01" w:rsidRPr="000547C0" w:rsidRDefault="00796182" w:rsidP="00D62E01">
      <w:pPr>
        <w:rPr>
          <w:rFonts w:cstheme="minorHAnsi"/>
        </w:rPr>
      </w:pPr>
      <w:r>
        <w:rPr>
          <w:rFonts w:cstheme="minorHAnsi"/>
        </w:rPr>
        <w:t xml:space="preserve">Potential risks recorded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894EAB3" w:rsidR="00D60069" w:rsidRPr="000547C0" w:rsidRDefault="0079618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Risk recorded</w:t>
            </w:r>
          </w:p>
        </w:tc>
        <w:tc>
          <w:tcPr>
            <w:tcW w:w="3060" w:type="dxa"/>
          </w:tcPr>
          <w:p w14:paraId="5D1FAAC7" w14:textId="75907289" w:rsidR="00D60069" w:rsidRPr="000547C0" w:rsidRDefault="0079618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Naish </w:t>
            </w:r>
          </w:p>
        </w:tc>
        <w:tc>
          <w:tcPr>
            <w:tcW w:w="1854" w:type="dxa"/>
          </w:tcPr>
          <w:p w14:paraId="22E77F38" w14:textId="2A0D58F1" w:rsidR="00D60069" w:rsidRPr="000547C0" w:rsidRDefault="0079618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12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457E44A4" w:rsidR="00D60069" w:rsidRPr="000547C0" w:rsidRDefault="00D60069" w:rsidP="00796182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33E4F647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75495EF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0106128F" w:rsidR="00D60069" w:rsidRPr="000547C0" w:rsidRDefault="004068B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Resolved plan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19138851" w:rsidR="00D60069" w:rsidRPr="000547C0" w:rsidRDefault="004068B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39E3874B" w:rsidR="00D60069" w:rsidRPr="000547C0" w:rsidRDefault="004068B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12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C7AC210" w:rsidR="00D62E01" w:rsidRPr="000547C0" w:rsidRDefault="004068B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Push to GitHub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A8E983D" w:rsidR="00D62E01" w:rsidRPr="000547C0" w:rsidRDefault="004068B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Terrence 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69A0279C" w:rsidR="00D62E01" w:rsidRPr="000547C0" w:rsidRDefault="004068B0" w:rsidP="00D62E01">
      <w:pPr>
        <w:rPr>
          <w:rFonts w:cstheme="minorHAnsi"/>
        </w:rPr>
      </w:pPr>
      <w:r>
        <w:rPr>
          <w:rFonts w:cstheme="minorHAnsi"/>
        </w:rPr>
        <w:t>Pushing all HTML and CSS files to GitHub. Each person uploads from their own branch and merges with the master branch.</w:t>
      </w: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729C1EAD" w:rsidR="00D62E01" w:rsidRPr="000547C0" w:rsidRDefault="004068B0" w:rsidP="00D62E01">
      <w:pPr>
        <w:rPr>
          <w:rFonts w:cstheme="minorHAnsi"/>
        </w:rPr>
      </w:pPr>
      <w:r>
        <w:rPr>
          <w:rFonts w:cstheme="minorHAnsi"/>
        </w:rPr>
        <w:t>Files pushed to GitHub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10224"/>
      </w:tblGrid>
      <w:tr w:rsidR="00BF6333" w:rsidRPr="000547C0" w14:paraId="1BCA5033" w14:textId="77777777" w:rsidTr="00BF6333">
        <w:trPr>
          <w:trHeight w:val="399"/>
          <w:tblHeader/>
        </w:trPr>
        <w:tc>
          <w:tcPr>
            <w:tcW w:w="10415" w:type="dxa"/>
            <w:vAlign w:val="bottom"/>
          </w:tcPr>
          <w:p w14:paraId="4C5C83BA" w14:textId="77777777" w:rsidR="00BF6333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E4D9186A7EB448599D9273897E1D3DDD"/>
                </w:placeholder>
                <w:temporary/>
                <w:showingPlcHdr/>
                <w15:appearance w15:val="hidden"/>
              </w:sdtPr>
              <w:sdtContent>
                <w:r w:rsidR="00BF6333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</w:tr>
      <w:tr w:rsidR="00BF6333" w:rsidRPr="000547C0" w14:paraId="2FED4EEC" w14:textId="77777777" w:rsidTr="00BF6333">
        <w:trPr>
          <w:trHeight w:val="387"/>
        </w:trPr>
        <w:tc>
          <w:tcPr>
            <w:tcW w:w="10415" w:type="dxa"/>
          </w:tcPr>
          <w:p w14:paraId="3B737AF6" w14:textId="7BA5BFAC" w:rsidR="00BF6333" w:rsidRPr="000547C0" w:rsidRDefault="00BF6333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Pushed home.html</w:t>
            </w:r>
          </w:p>
        </w:tc>
      </w:tr>
      <w:tr w:rsidR="00BF6333" w:rsidRPr="000547C0" w14:paraId="2F7DEA09" w14:textId="77777777" w:rsidTr="00BF6333">
        <w:trPr>
          <w:trHeight w:val="399"/>
        </w:trPr>
        <w:tc>
          <w:tcPr>
            <w:tcW w:w="10415" w:type="dxa"/>
          </w:tcPr>
          <w:p w14:paraId="3DF976DF" w14:textId="48C08A2B" w:rsidR="00BF6333" w:rsidRPr="000547C0" w:rsidRDefault="00BF6333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Pushed orders.html</w:t>
            </w:r>
          </w:p>
        </w:tc>
      </w:tr>
      <w:tr w:rsidR="00BF6333" w:rsidRPr="000547C0" w14:paraId="6F0B7BC3" w14:textId="77777777" w:rsidTr="00BF6333">
        <w:trPr>
          <w:trHeight w:val="387"/>
        </w:trPr>
        <w:tc>
          <w:tcPr>
            <w:tcW w:w="10415" w:type="dxa"/>
            <w:tcMar>
              <w:bottom w:w="288" w:type="dxa"/>
            </w:tcMar>
          </w:tcPr>
          <w:p w14:paraId="0C881FE8" w14:textId="44BFF3BC" w:rsidR="00BF6333" w:rsidRPr="004068B0" w:rsidRDefault="00BF6333" w:rsidP="004068B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Pushed products.html</w:t>
            </w:r>
          </w:p>
        </w:tc>
      </w:tr>
      <w:tr w:rsidR="00BF6333" w:rsidRPr="000547C0" w14:paraId="23C18CE9" w14:textId="77777777" w:rsidTr="00BF6333">
        <w:trPr>
          <w:trHeight w:val="4761"/>
        </w:trPr>
        <w:tc>
          <w:tcPr>
            <w:tcW w:w="10415" w:type="dxa"/>
            <w:tcMar>
              <w:bottom w:w="288" w:type="dxa"/>
            </w:tcMar>
          </w:tcPr>
          <w:tbl>
            <w:tblPr>
              <w:tblW w:w="20032" w:type="dxa"/>
              <w:tblBorders>
                <w:top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175"/>
              <w:gridCol w:w="9736"/>
              <w:gridCol w:w="2594"/>
              <w:gridCol w:w="4527"/>
            </w:tblGrid>
            <w:tr w:rsidR="00BF6333" w:rsidRPr="000547C0" w14:paraId="12065CE6" w14:textId="77777777" w:rsidTr="00BF6333">
              <w:trPr>
                <w:trHeight w:val="387"/>
              </w:trPr>
              <w:tc>
                <w:tcPr>
                  <w:tcW w:w="3175" w:type="dxa"/>
                </w:tcPr>
                <w:p w14:paraId="1FFC3EDB" w14:textId="446C4EEB" w:rsidR="00BF6333" w:rsidRPr="000547C0" w:rsidRDefault="00BF6333" w:rsidP="004068B0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Agenda Item 3: </w:t>
                  </w:r>
                  <w:r w:rsidRPr="00BF6333">
                    <w:rPr>
                      <w:rFonts w:asciiTheme="minorHAnsi" w:hAnsiTheme="minorHAnsi" w:cstheme="minorHAnsi"/>
                      <w:b w:val="0"/>
                      <w:bCs w:val="0"/>
                    </w:rPr>
                    <w:t>Publish to GitHub</w:t>
                  </w:r>
                </w:p>
              </w:tc>
              <w:tc>
                <w:tcPr>
                  <w:tcW w:w="9736" w:type="dxa"/>
                </w:tcPr>
                <w:p w14:paraId="2B042962" w14:textId="251D3727" w:rsidR="00BF6333" w:rsidRPr="000547C0" w:rsidRDefault="00BF6333" w:rsidP="004068B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594" w:type="dxa"/>
                </w:tcPr>
                <w:p w14:paraId="59B45590" w14:textId="77777777" w:rsidR="00BF6333" w:rsidRPr="000547C0" w:rsidRDefault="00000000" w:rsidP="004068B0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500579861"/>
                      <w:placeholder>
                        <w:docPart w:val="898A92C1E3D64915B0FB34DEE31F77A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F6333" w:rsidRPr="000547C0">
                        <w:rPr>
                          <w:rFonts w:asciiTheme="minorHAnsi" w:hAnsiTheme="minorHAnsi" w:cstheme="minorHAnsi"/>
                        </w:rPr>
                        <w:t>Presenter:</w:t>
                      </w:r>
                    </w:sdtContent>
                  </w:sdt>
                </w:p>
              </w:tc>
              <w:tc>
                <w:tcPr>
                  <w:tcW w:w="4527" w:type="dxa"/>
                </w:tcPr>
                <w:p w14:paraId="764361A8" w14:textId="77777777" w:rsidR="00BF6333" w:rsidRPr="000547C0" w:rsidRDefault="00BF6333" w:rsidP="004068B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Terrence </w:t>
                  </w:r>
                </w:p>
              </w:tc>
            </w:tr>
          </w:tbl>
          <w:p w14:paraId="1926A891" w14:textId="360FAC4B" w:rsidR="00BF6333" w:rsidRPr="00BF6333" w:rsidRDefault="00000000" w:rsidP="004068B0">
            <w:pPr>
              <w:pStyle w:val="Heading4"/>
              <w:rPr>
                <w:rFonts w:cstheme="minorHAnsi"/>
                <w:b w:val="0"/>
                <w:bCs/>
              </w:rPr>
            </w:pPr>
            <w:sdt>
              <w:sdtPr>
                <w:rPr>
                  <w:rFonts w:cstheme="minorHAnsi"/>
                </w:rPr>
                <w:id w:val="1468241348"/>
                <w:placeholder>
                  <w:docPart w:val="B2BF6CEBFF5B432CA599F64B1B4AB679"/>
                </w:placeholder>
                <w:temporary/>
                <w:showingPlcHdr/>
                <w15:appearance w15:val="hidden"/>
              </w:sdtPr>
              <w:sdtContent>
                <w:r w:rsidR="00BF6333" w:rsidRPr="000547C0">
                  <w:rPr>
                    <w:rFonts w:cstheme="minorHAnsi"/>
                  </w:rPr>
                  <w:t>Discussion:</w:t>
                </w:r>
              </w:sdtContent>
            </w:sdt>
            <w:r w:rsidR="00BF6333">
              <w:rPr>
                <w:rFonts w:cstheme="minorHAnsi"/>
              </w:rPr>
              <w:t xml:space="preserve"> </w:t>
            </w:r>
            <w:r w:rsidR="00BF6333">
              <w:rPr>
                <w:rFonts w:cstheme="minorHAnsi"/>
                <w:b w:val="0"/>
                <w:bCs/>
              </w:rPr>
              <w:t>Check that all files are merged and finalized.</w:t>
            </w:r>
          </w:p>
          <w:p w14:paraId="35F6D492" w14:textId="77777777" w:rsidR="00BF6333" w:rsidRPr="000547C0" w:rsidRDefault="00000000" w:rsidP="004068B0">
            <w:pPr>
              <w:pStyle w:val="Heading4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77792321"/>
                <w:placeholder>
                  <w:docPart w:val="4D2F81F146554CE9B26D072C01700E00"/>
                </w:placeholder>
                <w:temporary/>
                <w:showingPlcHdr/>
                <w15:appearance w15:val="hidden"/>
              </w:sdtPr>
              <w:sdtContent>
                <w:r w:rsidR="00BF6333" w:rsidRPr="000547C0">
                  <w:rPr>
                    <w:rFonts w:cstheme="minorHAnsi"/>
                  </w:rPr>
                  <w:t>Conclusions:</w:t>
                </w:r>
              </w:sdtContent>
            </w:sdt>
          </w:p>
          <w:p w14:paraId="5945BE47" w14:textId="566233B2" w:rsidR="00BF6333" w:rsidRPr="000547C0" w:rsidRDefault="00BF6333" w:rsidP="004068B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 project published </w:t>
            </w:r>
          </w:p>
          <w:tbl>
            <w:tblPr>
              <w:tblStyle w:val="GridTable1Light"/>
              <w:tblW w:w="200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  <w:tblDescription w:val="Content table"/>
            </w:tblPr>
            <w:tblGrid>
              <w:gridCol w:w="10405"/>
              <w:gridCol w:w="5996"/>
              <w:gridCol w:w="3632"/>
            </w:tblGrid>
            <w:tr w:rsidR="00BF6333" w:rsidRPr="000547C0" w14:paraId="41AAF070" w14:textId="77777777" w:rsidTr="00BF6333">
              <w:trPr>
                <w:trHeight w:val="399"/>
                <w:tblHeader/>
              </w:trPr>
              <w:tc>
                <w:tcPr>
                  <w:tcW w:w="10405" w:type="dxa"/>
                  <w:vAlign w:val="bottom"/>
                </w:tcPr>
                <w:p w14:paraId="63A19071" w14:textId="77777777" w:rsidR="00BF6333" w:rsidRPr="000547C0" w:rsidRDefault="00000000" w:rsidP="004068B0">
                  <w:pPr>
                    <w:pStyle w:val="Heading2"/>
                    <w:spacing w:after="8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66844381"/>
                      <w:placeholder>
                        <w:docPart w:val="F29E8E1CD36D4FA3A9083F33D91512B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F6333" w:rsidRPr="000547C0">
                        <w:rPr>
                          <w:rFonts w:asciiTheme="minorHAnsi" w:hAnsiTheme="minorHAnsi" w:cstheme="minorHAnsi"/>
                        </w:rPr>
                        <w:t>Action items</w:t>
                      </w:r>
                    </w:sdtContent>
                  </w:sdt>
                </w:p>
              </w:tc>
              <w:tc>
                <w:tcPr>
                  <w:tcW w:w="5996" w:type="dxa"/>
                  <w:vAlign w:val="bottom"/>
                </w:tcPr>
                <w:p w14:paraId="482F3969" w14:textId="77777777" w:rsidR="00BF6333" w:rsidRPr="000547C0" w:rsidRDefault="00000000" w:rsidP="004068B0">
                  <w:pPr>
                    <w:pStyle w:val="Heading2"/>
                    <w:spacing w:after="8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315801031"/>
                      <w:placeholder>
                        <w:docPart w:val="E3A5BB9E5F044682983A6F6F7FC01C9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F6333" w:rsidRPr="000547C0">
                        <w:rPr>
                          <w:rFonts w:asciiTheme="minorHAnsi" w:hAnsiTheme="minorHAnsi" w:cstheme="minorHAnsi"/>
                        </w:rPr>
                        <w:t>Person responsible</w:t>
                      </w:r>
                    </w:sdtContent>
                  </w:sdt>
                </w:p>
              </w:tc>
              <w:tc>
                <w:tcPr>
                  <w:tcW w:w="3632" w:type="dxa"/>
                  <w:vAlign w:val="bottom"/>
                </w:tcPr>
                <w:p w14:paraId="56BA3C5F" w14:textId="77777777" w:rsidR="00BF6333" w:rsidRPr="000547C0" w:rsidRDefault="00000000" w:rsidP="004068B0">
                  <w:pPr>
                    <w:pStyle w:val="Heading2"/>
                    <w:spacing w:after="8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805471153"/>
                      <w:placeholder>
                        <w:docPart w:val="C295634911034BA8972CCCF483A91FE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F6333" w:rsidRPr="000547C0">
                        <w:rPr>
                          <w:rFonts w:asciiTheme="minorHAnsi" w:hAnsiTheme="minorHAnsi" w:cstheme="minorHAnsi"/>
                        </w:rPr>
                        <w:t>Deadline</w:t>
                      </w:r>
                    </w:sdtContent>
                  </w:sdt>
                </w:p>
              </w:tc>
            </w:tr>
            <w:tr w:rsidR="00BF6333" w:rsidRPr="000547C0" w14:paraId="4447798C" w14:textId="77777777" w:rsidTr="00BF6333">
              <w:trPr>
                <w:trHeight w:val="387"/>
              </w:trPr>
              <w:tc>
                <w:tcPr>
                  <w:tcW w:w="10405" w:type="dxa"/>
                </w:tcPr>
                <w:p w14:paraId="55D6D00E" w14:textId="77777777" w:rsidR="00BF6333" w:rsidRPr="000547C0" w:rsidRDefault="00BF6333" w:rsidP="004068B0">
                  <w:pPr>
                    <w:pStyle w:val="ListBullet"/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Pushed home.html</w:t>
                  </w:r>
                </w:p>
              </w:tc>
              <w:tc>
                <w:tcPr>
                  <w:tcW w:w="5996" w:type="dxa"/>
                </w:tcPr>
                <w:p w14:paraId="2CF87AFC" w14:textId="77777777" w:rsidR="00BF6333" w:rsidRPr="000547C0" w:rsidRDefault="00BF6333" w:rsidP="004068B0">
                  <w:pPr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Terrence </w:t>
                  </w:r>
                </w:p>
              </w:tc>
              <w:tc>
                <w:tcPr>
                  <w:tcW w:w="3632" w:type="dxa"/>
                </w:tcPr>
                <w:p w14:paraId="5392DD7A" w14:textId="77777777" w:rsidR="00BF6333" w:rsidRPr="000547C0" w:rsidRDefault="00BF6333" w:rsidP="004068B0">
                  <w:pPr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Week 12</w:t>
                  </w:r>
                </w:p>
              </w:tc>
            </w:tr>
            <w:tr w:rsidR="00BF6333" w:rsidRPr="000547C0" w14:paraId="6501D104" w14:textId="77777777" w:rsidTr="00BF6333">
              <w:trPr>
                <w:trHeight w:val="399"/>
              </w:trPr>
              <w:tc>
                <w:tcPr>
                  <w:tcW w:w="10405" w:type="dxa"/>
                </w:tcPr>
                <w:p w14:paraId="050EBCBD" w14:textId="77777777" w:rsidR="00BF6333" w:rsidRPr="000547C0" w:rsidRDefault="00BF6333" w:rsidP="004068B0">
                  <w:pPr>
                    <w:pStyle w:val="ListBullet"/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Pushed orders.html</w:t>
                  </w:r>
                </w:p>
              </w:tc>
              <w:tc>
                <w:tcPr>
                  <w:tcW w:w="5996" w:type="dxa"/>
                </w:tcPr>
                <w:p w14:paraId="216B6013" w14:textId="77777777" w:rsidR="00BF6333" w:rsidRPr="000547C0" w:rsidRDefault="00BF6333" w:rsidP="004068B0">
                  <w:pPr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Cameron</w:t>
                  </w:r>
                </w:p>
              </w:tc>
              <w:tc>
                <w:tcPr>
                  <w:tcW w:w="3632" w:type="dxa"/>
                </w:tcPr>
                <w:p w14:paraId="2F518255" w14:textId="77777777" w:rsidR="00BF6333" w:rsidRPr="000547C0" w:rsidRDefault="00BF6333" w:rsidP="004068B0">
                  <w:pPr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Week 12</w:t>
                  </w:r>
                </w:p>
              </w:tc>
            </w:tr>
            <w:tr w:rsidR="00BF6333" w:rsidRPr="000547C0" w14:paraId="1F4D1A65" w14:textId="77777777" w:rsidTr="00BF6333">
              <w:trPr>
                <w:trHeight w:val="387"/>
              </w:trPr>
              <w:tc>
                <w:tcPr>
                  <w:tcW w:w="10405" w:type="dxa"/>
                  <w:tcMar>
                    <w:bottom w:w="288" w:type="dxa"/>
                  </w:tcMar>
                </w:tcPr>
                <w:p w14:paraId="11BC7400" w14:textId="77777777" w:rsidR="00BF6333" w:rsidRPr="004068B0" w:rsidRDefault="00BF6333" w:rsidP="004068B0">
                  <w:pPr>
                    <w:pStyle w:val="ListBullet"/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Pushed products.html</w:t>
                  </w:r>
                </w:p>
              </w:tc>
              <w:tc>
                <w:tcPr>
                  <w:tcW w:w="5996" w:type="dxa"/>
                  <w:tcMar>
                    <w:bottom w:w="288" w:type="dxa"/>
                  </w:tcMar>
                </w:tcPr>
                <w:p w14:paraId="05BAECE9" w14:textId="77777777" w:rsidR="00BF6333" w:rsidRPr="000547C0" w:rsidRDefault="00BF6333" w:rsidP="004068B0">
                  <w:pPr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Naish </w:t>
                  </w:r>
                </w:p>
              </w:tc>
              <w:tc>
                <w:tcPr>
                  <w:tcW w:w="3632" w:type="dxa"/>
                  <w:tcMar>
                    <w:bottom w:w="288" w:type="dxa"/>
                  </w:tcMar>
                </w:tcPr>
                <w:p w14:paraId="6F1F5001" w14:textId="77777777" w:rsidR="00BF6333" w:rsidRPr="000547C0" w:rsidRDefault="00BF6333" w:rsidP="004068B0">
                  <w:pPr>
                    <w:spacing w:after="8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Week 12</w:t>
                  </w:r>
                </w:p>
              </w:tc>
            </w:tr>
          </w:tbl>
          <w:p w14:paraId="72CCB57A" w14:textId="77777777" w:rsidR="00BF6333" w:rsidRDefault="00BF6333" w:rsidP="004068B0">
            <w:pPr>
              <w:pStyle w:val="ListBullet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7462" w14:textId="77777777" w:rsidR="00DF29CF" w:rsidRDefault="00DF29CF">
      <w:pPr>
        <w:spacing w:before="0" w:after="0"/>
      </w:pPr>
      <w:r>
        <w:separator/>
      </w:r>
    </w:p>
  </w:endnote>
  <w:endnote w:type="continuationSeparator" w:id="0">
    <w:p w14:paraId="5976AA38" w14:textId="77777777" w:rsidR="00DF29CF" w:rsidRDefault="00DF29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D5A5E" w14:textId="77777777" w:rsidR="00DF29CF" w:rsidRDefault="00DF29CF">
      <w:pPr>
        <w:spacing w:before="0" w:after="0"/>
      </w:pPr>
      <w:r>
        <w:separator/>
      </w:r>
    </w:p>
  </w:footnote>
  <w:footnote w:type="continuationSeparator" w:id="0">
    <w:p w14:paraId="38BBB2D6" w14:textId="77777777" w:rsidR="00DF29CF" w:rsidRDefault="00DF29C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4364295">
    <w:abstractNumId w:val="3"/>
  </w:num>
  <w:num w:numId="2" w16cid:durableId="1609049242">
    <w:abstractNumId w:val="4"/>
  </w:num>
  <w:num w:numId="3" w16cid:durableId="828445084">
    <w:abstractNumId w:val="1"/>
  </w:num>
  <w:num w:numId="4" w16cid:durableId="2103447513">
    <w:abstractNumId w:val="0"/>
  </w:num>
  <w:num w:numId="5" w16cid:durableId="1245065431">
    <w:abstractNumId w:val="1"/>
    <w:lvlOverride w:ilvl="0">
      <w:startOverride w:val="1"/>
    </w:lvlOverride>
  </w:num>
  <w:num w:numId="6" w16cid:durableId="2105567254">
    <w:abstractNumId w:val="1"/>
    <w:lvlOverride w:ilvl="0">
      <w:startOverride w:val="1"/>
    </w:lvlOverride>
  </w:num>
  <w:num w:numId="7" w16cid:durableId="996494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068B0"/>
    <w:rsid w:val="004F7189"/>
    <w:rsid w:val="005A7328"/>
    <w:rsid w:val="006344A8"/>
    <w:rsid w:val="0068359B"/>
    <w:rsid w:val="006C2459"/>
    <w:rsid w:val="006F5CF4"/>
    <w:rsid w:val="00734EEC"/>
    <w:rsid w:val="00796182"/>
    <w:rsid w:val="007F04FA"/>
    <w:rsid w:val="00822834"/>
    <w:rsid w:val="00B777C6"/>
    <w:rsid w:val="00BF6333"/>
    <w:rsid w:val="00C1744B"/>
    <w:rsid w:val="00CE4D89"/>
    <w:rsid w:val="00D02B70"/>
    <w:rsid w:val="00D60069"/>
    <w:rsid w:val="00D62E01"/>
    <w:rsid w:val="00D661EE"/>
    <w:rsid w:val="00DF29CF"/>
    <w:rsid w:val="00E048B4"/>
    <w:rsid w:val="00E25782"/>
    <w:rsid w:val="00ED3BB1"/>
    <w:rsid w:val="00F03EE3"/>
    <w:rsid w:val="00F434DD"/>
    <w:rsid w:val="00F8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  <w:docPart>
      <w:docPartPr>
        <w:name w:val="E4D9186A7EB448599D9273897E1D3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DB9C9-C8A7-4793-B3A0-DC8B2BB87BEC}"/>
      </w:docPartPr>
      <w:docPartBody>
        <w:p w:rsidR="000F4972" w:rsidRDefault="00047F06" w:rsidP="00047F06">
          <w:pPr>
            <w:pStyle w:val="E4D9186A7EB448599D9273897E1D3DDD"/>
          </w:pPr>
          <w:r>
            <w:t>Action items</w:t>
          </w:r>
        </w:p>
      </w:docPartBody>
    </w:docPart>
    <w:docPart>
      <w:docPartPr>
        <w:name w:val="898A92C1E3D64915B0FB34DEE31F7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02998-D1D3-438D-9882-AEC89CA9D944}"/>
      </w:docPartPr>
      <w:docPartBody>
        <w:p w:rsidR="000F4972" w:rsidRDefault="00047F06" w:rsidP="00047F06">
          <w:pPr>
            <w:pStyle w:val="898A92C1E3D64915B0FB34DEE31F77AE"/>
          </w:pPr>
          <w:r>
            <w:t>Presenter:</w:t>
          </w:r>
        </w:p>
      </w:docPartBody>
    </w:docPart>
    <w:docPart>
      <w:docPartPr>
        <w:name w:val="B2BF6CEBFF5B432CA599F64B1B4AB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13917-25A9-4EBA-8B50-F46335808200}"/>
      </w:docPartPr>
      <w:docPartBody>
        <w:p w:rsidR="000F4972" w:rsidRDefault="00047F06" w:rsidP="00047F06">
          <w:pPr>
            <w:pStyle w:val="B2BF6CEBFF5B432CA599F64B1B4AB679"/>
          </w:pPr>
          <w:r>
            <w:t>Discussion:</w:t>
          </w:r>
        </w:p>
      </w:docPartBody>
    </w:docPart>
    <w:docPart>
      <w:docPartPr>
        <w:name w:val="4D2F81F146554CE9B26D072C01700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3118-84ED-4CCB-9F10-07E56A49947A}"/>
      </w:docPartPr>
      <w:docPartBody>
        <w:p w:rsidR="000F4972" w:rsidRDefault="00047F06" w:rsidP="00047F06">
          <w:pPr>
            <w:pStyle w:val="4D2F81F146554CE9B26D072C01700E00"/>
          </w:pPr>
          <w:r>
            <w:t>Conclusions:</w:t>
          </w:r>
        </w:p>
      </w:docPartBody>
    </w:docPart>
    <w:docPart>
      <w:docPartPr>
        <w:name w:val="F29E8E1CD36D4FA3A9083F33D9151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DD35D-5A02-4A05-870A-CA26CB2CDE25}"/>
      </w:docPartPr>
      <w:docPartBody>
        <w:p w:rsidR="000F4972" w:rsidRDefault="00047F06" w:rsidP="00047F06">
          <w:pPr>
            <w:pStyle w:val="F29E8E1CD36D4FA3A9083F33D91512BB"/>
          </w:pPr>
          <w:r>
            <w:t>Action items</w:t>
          </w:r>
        </w:p>
      </w:docPartBody>
    </w:docPart>
    <w:docPart>
      <w:docPartPr>
        <w:name w:val="E3A5BB9E5F044682983A6F6F7FC0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C2F9-7938-4B5C-ADA4-8022BD50D52A}"/>
      </w:docPartPr>
      <w:docPartBody>
        <w:p w:rsidR="000F4972" w:rsidRDefault="00047F06" w:rsidP="00047F06">
          <w:pPr>
            <w:pStyle w:val="E3A5BB9E5F044682983A6F6F7FC01C98"/>
          </w:pPr>
          <w:r>
            <w:t>Person responsible</w:t>
          </w:r>
        </w:p>
      </w:docPartBody>
    </w:docPart>
    <w:docPart>
      <w:docPartPr>
        <w:name w:val="C295634911034BA8972CCCF483A91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13BB6-290D-4E3B-8BE6-ACD516F37CA8}"/>
      </w:docPartPr>
      <w:docPartBody>
        <w:p w:rsidR="000F4972" w:rsidRDefault="00047F06" w:rsidP="00047F06">
          <w:pPr>
            <w:pStyle w:val="C295634911034BA8972CCCF483A91FE3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47F06"/>
    <w:rsid w:val="000F4972"/>
    <w:rsid w:val="002779AB"/>
    <w:rsid w:val="00341793"/>
    <w:rsid w:val="003575C7"/>
    <w:rsid w:val="003B0AD8"/>
    <w:rsid w:val="00515850"/>
    <w:rsid w:val="00822834"/>
    <w:rsid w:val="00C926F6"/>
    <w:rsid w:val="00D771B4"/>
    <w:rsid w:val="00F8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E4D9186A7EB448599D9273897E1D3DDD">
    <w:name w:val="E4D9186A7EB448599D9273897E1D3DDD"/>
    <w:rsid w:val="0004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8A92C1E3D64915B0FB34DEE31F77AE">
    <w:name w:val="898A92C1E3D64915B0FB34DEE31F77AE"/>
    <w:rsid w:val="0004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BF6CEBFF5B432CA599F64B1B4AB679">
    <w:name w:val="B2BF6CEBFF5B432CA599F64B1B4AB679"/>
    <w:rsid w:val="0004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2F81F146554CE9B26D072C01700E00">
    <w:name w:val="4D2F81F146554CE9B26D072C01700E00"/>
    <w:rsid w:val="0004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9E8E1CD36D4FA3A9083F33D91512BB">
    <w:name w:val="F29E8E1CD36D4FA3A9083F33D91512BB"/>
    <w:rsid w:val="0004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A5BB9E5F044682983A6F6F7FC01C98">
    <w:name w:val="E3A5BB9E5F044682983A6F6F7FC01C98"/>
    <w:rsid w:val="0004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95634911034BA8972CCCF483A91FE3">
    <w:name w:val="C295634911034BA8972CCCF483A91FE3"/>
    <w:rsid w:val="00047F0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Parrish Cameron Jacob</cp:lastModifiedBy>
  <cp:revision>4</cp:revision>
  <dcterms:created xsi:type="dcterms:W3CDTF">2021-08-05T00:04:00Z</dcterms:created>
  <dcterms:modified xsi:type="dcterms:W3CDTF">2025-05-29T01:30:00Z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
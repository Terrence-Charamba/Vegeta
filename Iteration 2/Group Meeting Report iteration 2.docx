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4A89" w14:textId="3AFC30E1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D6643D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2866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</w:tblGrid>
      <w:tr w:rsidR="005B10E2" w:rsidRPr="000547C0" w14:paraId="771239B5" w14:textId="77777777" w:rsidTr="005B10E2">
        <w:tc>
          <w:tcPr>
            <w:tcW w:w="5861" w:type="dxa"/>
          </w:tcPr>
          <w:p w14:paraId="088C233A" w14:textId="77777777" w:rsidR="005B10E2" w:rsidRDefault="005B10E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44DD3F9B" w14:textId="5468915E" w:rsidR="005B10E2" w:rsidRDefault="005B10E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  <w:t>Date: 18/3/2025</w:t>
            </w:r>
          </w:p>
          <w:p w14:paraId="694CC821" w14:textId="77777777" w:rsidR="005B10E2" w:rsidRDefault="005B10E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5B10E2" w:rsidRPr="00E25782" w:rsidRDefault="005B10E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2A125A51" w:rsidR="002B2D13" w:rsidRPr="000547C0" w:rsidRDefault="005B10E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Vegeta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01C28C2" w:rsidR="002B2D13" w:rsidRPr="000547C0" w:rsidRDefault="005B10E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4DACD2FB" w:rsidR="002B2D13" w:rsidRPr="000547C0" w:rsidRDefault="005B10E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C7CCA5E" w:rsidR="00212D56" w:rsidRPr="000547C0" w:rsidRDefault="005B10E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Cameron, Naish, Terrence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C3B2E08" w:rsidR="00212D56" w:rsidRPr="000547C0" w:rsidRDefault="005B10E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62A3C0E" w:rsidR="000547C0" w:rsidRPr="000547C0" w:rsidRDefault="00F52531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 and build Gantt Chart</w:t>
            </w:r>
          </w:p>
          <w:p w14:paraId="29D6F871" w14:textId="4967CFD3" w:rsidR="000547C0" w:rsidRDefault="00F52531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Building </w:t>
            </w:r>
            <w:r w:rsidR="00D6643D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esource </w:t>
            </w:r>
            <w:r w:rsidR="00D6643D">
              <w:rPr>
                <w:rFonts w:cstheme="minorHAnsi"/>
              </w:rPr>
              <w:t>N</w:t>
            </w:r>
            <w:r>
              <w:rPr>
                <w:rFonts w:cstheme="minorHAnsi"/>
              </w:rPr>
              <w:t>eed</w:t>
            </w:r>
            <w:r w:rsidR="00D6643D">
              <w:rPr>
                <w:rFonts w:cstheme="minorHAnsi"/>
              </w:rPr>
              <w:t>s Chart</w:t>
            </w:r>
          </w:p>
          <w:p w14:paraId="2EDE499F" w14:textId="37C3A95E" w:rsidR="0016395D" w:rsidRPr="000547C0" w:rsidRDefault="0016395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 GitHub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2004A44C" w:rsidR="002B2D13" w:rsidRPr="000547C0" w:rsidRDefault="00F52531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and build Gantt Chart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464BFF4" w:rsidR="002B2D13" w:rsidRPr="000547C0" w:rsidRDefault="00F52531">
            <w:pPr>
              <w:rPr>
                <w:rFonts w:cstheme="minorHAnsi"/>
              </w:rPr>
            </w:pPr>
            <w:r>
              <w:rPr>
                <w:rFonts w:cstheme="minorHAnsi"/>
              </w:rPr>
              <w:t>Naish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0ECC6500" w14:textId="0C150BE4" w:rsidR="00492208" w:rsidRPr="00492208" w:rsidRDefault="00492208" w:rsidP="00492208">
      <w:pPr>
        <w:rPr>
          <w:rFonts w:cstheme="minorHAnsi"/>
        </w:rPr>
      </w:pPr>
      <w:r>
        <w:rPr>
          <w:rFonts w:cstheme="minorHAnsi"/>
        </w:rPr>
        <w:t>In this meeting, we will discuss what will be included in a Gant Chart for iteration two. It shall include:</w:t>
      </w:r>
    </w:p>
    <w:p w14:paraId="68B0D09A" w14:textId="3A66A4C8" w:rsidR="00F52531" w:rsidRPr="00F52531" w:rsidRDefault="00F52531" w:rsidP="00F5253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Timelines/Dates</w:t>
      </w:r>
    </w:p>
    <w:p w14:paraId="54907DFB" w14:textId="5B1F6DA6" w:rsidR="00F52531" w:rsidRDefault="00F52531" w:rsidP="00F5253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Milestones</w:t>
      </w:r>
    </w:p>
    <w:p w14:paraId="6C8730C8" w14:textId="7790602A" w:rsidR="00F52531" w:rsidRPr="00F52531" w:rsidRDefault="00F52531" w:rsidP="00F5253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Goals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33A02683" w:rsidR="002B2D13" w:rsidRPr="000547C0" w:rsidRDefault="00492208">
      <w:pPr>
        <w:rPr>
          <w:rFonts w:cstheme="minorHAnsi"/>
        </w:rPr>
      </w:pPr>
      <w:r>
        <w:rPr>
          <w:rFonts w:cstheme="minorHAnsi"/>
        </w:rPr>
        <w:t xml:space="preserve">Gant chart variables </w:t>
      </w:r>
      <w:r w:rsidR="00F53DEB">
        <w:rPr>
          <w:rFonts w:cstheme="minorHAnsi"/>
        </w:rPr>
        <w:t>discussed,</w:t>
      </w:r>
      <w:r>
        <w:rPr>
          <w:rFonts w:cstheme="minorHAnsi"/>
        </w:rPr>
        <w:t xml:space="preserve"> and work assigned evenly between group members.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5E02628B" w:rsidR="002B2D13" w:rsidRPr="000547C0" w:rsidRDefault="00F53DEB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Work on chart</w:t>
            </w:r>
          </w:p>
        </w:tc>
        <w:tc>
          <w:tcPr>
            <w:tcW w:w="3060" w:type="dxa"/>
          </w:tcPr>
          <w:p w14:paraId="06BF676B" w14:textId="7DBC156A" w:rsidR="002B2D13" w:rsidRPr="000547C0" w:rsidRDefault="0049220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  <w:tc>
          <w:tcPr>
            <w:tcW w:w="1854" w:type="dxa"/>
          </w:tcPr>
          <w:p w14:paraId="77EF2373" w14:textId="12421616" w:rsidR="002B2D13" w:rsidRPr="000547C0" w:rsidRDefault="0049220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1743EE06" w:rsidR="002B2D13" w:rsidRPr="000547C0" w:rsidRDefault="00F53DEB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Work on chart</w:t>
            </w:r>
          </w:p>
        </w:tc>
        <w:tc>
          <w:tcPr>
            <w:tcW w:w="3060" w:type="dxa"/>
          </w:tcPr>
          <w:p w14:paraId="7376FD88" w14:textId="2072602A" w:rsidR="002B2D13" w:rsidRPr="000547C0" w:rsidRDefault="0049220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Naish</w:t>
            </w:r>
          </w:p>
        </w:tc>
        <w:tc>
          <w:tcPr>
            <w:tcW w:w="1854" w:type="dxa"/>
          </w:tcPr>
          <w:p w14:paraId="36E951F4" w14:textId="1C600811" w:rsidR="002B2D13" w:rsidRPr="000547C0" w:rsidRDefault="0049220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ADEDCA0" w:rsidR="002B2D13" w:rsidRPr="000547C0" w:rsidRDefault="00F53DEB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Work on chart / upload to git hub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E0A502A" w:rsidR="002B2D13" w:rsidRPr="000547C0" w:rsidRDefault="0049220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Terrence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60A2228D" w:rsidR="002B2D13" w:rsidRPr="000547C0" w:rsidRDefault="0049220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4D8C4C73" w:rsidR="00D62E01" w:rsidRPr="000547C0" w:rsidRDefault="0049220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Building </w:t>
            </w:r>
            <w:r w:rsidR="00F53DEB">
              <w:rPr>
                <w:rFonts w:cstheme="minorHAnsi"/>
              </w:rPr>
              <w:t>Resource Needs Chart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112D9B71" w:rsidR="00D62E01" w:rsidRPr="000547C0" w:rsidRDefault="00F53DE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</w:tr>
    </w:tbl>
    <w:p w14:paraId="678F69FE" w14:textId="77777777" w:rsidR="00D62E01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17B3093A" w14:textId="7DE0FF6A" w:rsidR="00F53DEB" w:rsidRPr="00F53DEB" w:rsidRDefault="00F53DEB" w:rsidP="00D62E01">
      <w:pPr>
        <w:pStyle w:val="Heading4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>Discuss what the business will need to fulfill project goals/requirements.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2C499A7F" w:rsidR="00D62E01" w:rsidRPr="000547C0" w:rsidRDefault="00F53DEB" w:rsidP="00D62E01">
      <w:pPr>
        <w:rPr>
          <w:rFonts w:cstheme="minorHAnsi"/>
        </w:rPr>
      </w:pPr>
      <w:r>
        <w:rPr>
          <w:rFonts w:cstheme="minorHAnsi"/>
        </w:rPr>
        <w:t xml:space="preserve">We have decided upon what we need to create a website, this includes items such as laptops and furniture, as well as various other requirements such as office space and coffee machines.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A25361B" w:rsidR="00D60069" w:rsidRPr="000547C0" w:rsidRDefault="00D6643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Create/work on chart</w:t>
            </w:r>
          </w:p>
        </w:tc>
        <w:tc>
          <w:tcPr>
            <w:tcW w:w="3060" w:type="dxa"/>
          </w:tcPr>
          <w:p w14:paraId="5D1FAAC7" w14:textId="6760B18F" w:rsidR="00D60069" w:rsidRPr="000547C0" w:rsidRDefault="00D6643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  <w:tc>
          <w:tcPr>
            <w:tcW w:w="1854" w:type="dxa"/>
          </w:tcPr>
          <w:p w14:paraId="22E77F38" w14:textId="592F134A" w:rsidR="00D60069" w:rsidRPr="000547C0" w:rsidRDefault="00D6643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3796FB7" w:rsidR="00D60069" w:rsidRPr="000547C0" w:rsidRDefault="00D6643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Work on chart</w:t>
            </w:r>
          </w:p>
        </w:tc>
        <w:tc>
          <w:tcPr>
            <w:tcW w:w="3060" w:type="dxa"/>
          </w:tcPr>
          <w:p w14:paraId="20BA607F" w14:textId="3E13CB63" w:rsidR="00D60069" w:rsidRPr="000547C0" w:rsidRDefault="00D6643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Naish </w:t>
            </w:r>
          </w:p>
        </w:tc>
        <w:tc>
          <w:tcPr>
            <w:tcW w:w="1854" w:type="dxa"/>
          </w:tcPr>
          <w:p w14:paraId="2914B697" w14:textId="22D66103" w:rsidR="00D60069" w:rsidRPr="000547C0" w:rsidRDefault="00D6643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21B648F4" w:rsidR="00D60069" w:rsidRPr="000547C0" w:rsidRDefault="00D6643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Work on chart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0A5DBAD5" w:rsidR="00D60069" w:rsidRPr="000547C0" w:rsidRDefault="00D6643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Terrence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1F086215" w:rsidR="00D60069" w:rsidRPr="000547C0" w:rsidRDefault="00D6643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2936844D" w:rsidR="00D62E01" w:rsidRPr="000547C0" w:rsidRDefault="00D6643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0DFEF91C" w:rsidR="00D62E01" w:rsidRPr="000547C0" w:rsidRDefault="00D6643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Terrence 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29722813" w:rsidR="00D62E01" w:rsidRPr="000547C0" w:rsidRDefault="00D6643D" w:rsidP="00D62E01">
      <w:pPr>
        <w:rPr>
          <w:rFonts w:cstheme="minorHAnsi"/>
        </w:rPr>
      </w:pPr>
      <w:r>
        <w:rPr>
          <w:rFonts w:cstheme="minorHAnsi"/>
        </w:rPr>
        <w:t xml:space="preserve">Discuss the creation of a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 to upload our code/work to.</w:t>
      </w:r>
    </w:p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2673DD23" w:rsidR="00D62E01" w:rsidRPr="000547C0" w:rsidRDefault="00D6643D" w:rsidP="00D62E01">
      <w:pPr>
        <w:rPr>
          <w:rFonts w:cstheme="minorHAnsi"/>
        </w:rPr>
      </w:pPr>
      <w:r>
        <w:rPr>
          <w:rFonts w:cstheme="minorHAnsi"/>
        </w:rPr>
        <w:t xml:space="preserve">It is decided that Terrence will create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4745EF43" w:rsidR="00D60069" w:rsidRPr="000547C0" w:rsidRDefault="00D6643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repository </w:t>
            </w:r>
          </w:p>
        </w:tc>
        <w:tc>
          <w:tcPr>
            <w:tcW w:w="3060" w:type="dxa"/>
          </w:tcPr>
          <w:p w14:paraId="5840FF51" w14:textId="22B3D42C" w:rsidR="00D60069" w:rsidRPr="000547C0" w:rsidRDefault="00D6643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Terrence</w:t>
            </w:r>
          </w:p>
        </w:tc>
        <w:tc>
          <w:tcPr>
            <w:tcW w:w="1854" w:type="dxa"/>
          </w:tcPr>
          <w:p w14:paraId="508F98FF" w14:textId="1ECC189D" w:rsidR="00D60069" w:rsidRPr="000547C0" w:rsidRDefault="00D6643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5ED75F6D" w:rsidR="00D60069" w:rsidRPr="000547C0" w:rsidRDefault="00D60069" w:rsidP="002E1D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6521943" w14:textId="216ACBE7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9FE76C" w14:textId="27930E43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4238905C" w:rsidR="00D60069" w:rsidRPr="000547C0" w:rsidRDefault="00D60069" w:rsidP="002E1D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44F559B3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0008DCCE" w14:textId="60BB2FE3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19B986D7" w:rsidR="002B2D13" w:rsidRPr="000547C0" w:rsidRDefault="002B2D13">
      <w:pPr>
        <w:rPr>
          <w:rFonts w:cstheme="minorHAnsi"/>
        </w:rPr>
      </w:pP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5225FB1F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790A8" w14:textId="77777777" w:rsidR="00E15B5B" w:rsidRDefault="00E15B5B">
      <w:pPr>
        <w:spacing w:before="0" w:after="0"/>
      </w:pPr>
      <w:r>
        <w:separator/>
      </w:r>
    </w:p>
  </w:endnote>
  <w:endnote w:type="continuationSeparator" w:id="0">
    <w:p w14:paraId="12079ED7" w14:textId="77777777" w:rsidR="00E15B5B" w:rsidRDefault="00E15B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FEDA8" w14:textId="77777777" w:rsidR="00E15B5B" w:rsidRDefault="00E15B5B">
      <w:pPr>
        <w:spacing w:before="0" w:after="0"/>
      </w:pPr>
      <w:r>
        <w:separator/>
      </w:r>
    </w:p>
  </w:footnote>
  <w:footnote w:type="continuationSeparator" w:id="0">
    <w:p w14:paraId="1A0F99B9" w14:textId="77777777" w:rsidR="00E15B5B" w:rsidRDefault="00E15B5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27CBC"/>
    <w:multiLevelType w:val="hybridMultilevel"/>
    <w:tmpl w:val="17DC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4001313">
    <w:abstractNumId w:val="4"/>
  </w:num>
  <w:num w:numId="2" w16cid:durableId="836847421">
    <w:abstractNumId w:val="5"/>
  </w:num>
  <w:num w:numId="3" w16cid:durableId="1246383172">
    <w:abstractNumId w:val="1"/>
  </w:num>
  <w:num w:numId="4" w16cid:durableId="1680110187">
    <w:abstractNumId w:val="0"/>
  </w:num>
  <w:num w:numId="5" w16cid:durableId="1094133253">
    <w:abstractNumId w:val="1"/>
    <w:lvlOverride w:ilvl="0">
      <w:startOverride w:val="1"/>
    </w:lvlOverride>
  </w:num>
  <w:num w:numId="6" w16cid:durableId="218248881">
    <w:abstractNumId w:val="1"/>
    <w:lvlOverride w:ilvl="0">
      <w:startOverride w:val="1"/>
    </w:lvlOverride>
  </w:num>
  <w:num w:numId="7" w16cid:durableId="1985430456">
    <w:abstractNumId w:val="2"/>
  </w:num>
  <w:num w:numId="8" w16cid:durableId="1432316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44E8E"/>
    <w:rsid w:val="000547C0"/>
    <w:rsid w:val="00086771"/>
    <w:rsid w:val="0016395D"/>
    <w:rsid w:val="001C4533"/>
    <w:rsid w:val="001E0877"/>
    <w:rsid w:val="0020000C"/>
    <w:rsid w:val="00212D56"/>
    <w:rsid w:val="002B2D13"/>
    <w:rsid w:val="002E1D55"/>
    <w:rsid w:val="0034721D"/>
    <w:rsid w:val="003D2A86"/>
    <w:rsid w:val="003D5BF7"/>
    <w:rsid w:val="003D5D47"/>
    <w:rsid w:val="003F257D"/>
    <w:rsid w:val="004049CE"/>
    <w:rsid w:val="00492208"/>
    <w:rsid w:val="004E56E0"/>
    <w:rsid w:val="004F7189"/>
    <w:rsid w:val="005A7328"/>
    <w:rsid w:val="005B10E2"/>
    <w:rsid w:val="006344A8"/>
    <w:rsid w:val="006C2459"/>
    <w:rsid w:val="006F5CF4"/>
    <w:rsid w:val="00734EEC"/>
    <w:rsid w:val="007F04FA"/>
    <w:rsid w:val="00A0074E"/>
    <w:rsid w:val="00B777C6"/>
    <w:rsid w:val="00C1744B"/>
    <w:rsid w:val="00CE4D89"/>
    <w:rsid w:val="00D60069"/>
    <w:rsid w:val="00D62E01"/>
    <w:rsid w:val="00D661EE"/>
    <w:rsid w:val="00D6643D"/>
    <w:rsid w:val="00E048B4"/>
    <w:rsid w:val="00E15B5B"/>
    <w:rsid w:val="00E25782"/>
    <w:rsid w:val="00E70BFA"/>
    <w:rsid w:val="00ED3BB1"/>
    <w:rsid w:val="00F03EE3"/>
    <w:rsid w:val="00F434DD"/>
    <w:rsid w:val="00F52531"/>
    <w:rsid w:val="00F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44E8E"/>
    <w:rsid w:val="002779AB"/>
    <w:rsid w:val="00341793"/>
    <w:rsid w:val="003575C7"/>
    <w:rsid w:val="003D2A86"/>
    <w:rsid w:val="004049CE"/>
    <w:rsid w:val="00515850"/>
    <w:rsid w:val="00694938"/>
    <w:rsid w:val="00B54836"/>
    <w:rsid w:val="00C926F6"/>
    <w:rsid w:val="00E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53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Parrish Cameron Jacob</cp:lastModifiedBy>
  <cp:revision>6</cp:revision>
  <dcterms:created xsi:type="dcterms:W3CDTF">2021-08-05T00:04:00Z</dcterms:created>
  <dcterms:modified xsi:type="dcterms:W3CDTF">2025-05-29T01:10:00Z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
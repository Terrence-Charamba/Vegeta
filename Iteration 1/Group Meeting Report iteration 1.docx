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296EB9">
        <w:tc>
          <w:tcPr>
            <w:tcW w:w="5861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p w14:paraId="6A2C30AE" w14:textId="5DA773D2" w:rsidR="00D62E01" w:rsidRPr="000547C0" w:rsidRDefault="00296EB9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</w:t>
            </w:r>
            <w:r w:rsidR="003C03DB">
              <w:rPr>
                <w:rFonts w:asciiTheme="minorHAnsi" w:hAnsiTheme="minorHAnsi" w:cstheme="minorHAnsi"/>
              </w:rPr>
              <w:t>25</w:t>
            </w:r>
            <w:r>
              <w:rPr>
                <w:rFonts w:asciiTheme="minorHAnsi" w:hAnsiTheme="minorHAnsi" w:cstheme="minorHAnsi"/>
              </w:rPr>
              <w:t>/</w:t>
            </w:r>
            <w:r w:rsidR="00D8390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9084BD9" w:rsidR="00D62E01" w:rsidRPr="000547C0" w:rsidRDefault="00D62E01">
            <w:pPr>
              <w:pStyle w:val="Heading3"/>
              <w:rPr>
                <w:rFonts w:asciiTheme="minorHAnsi" w:hAnsiTheme="minorHAnsi" w:cstheme="minorHAnsi"/>
              </w:rPr>
            </w:pPr>
          </w:p>
          <w:p w14:paraId="0CAD7FF3" w14:textId="30AD6CE8" w:rsidR="002B2D13" w:rsidRPr="000547C0" w:rsidRDefault="002B2D13" w:rsidP="00D62E01">
            <w:pPr>
              <w:pStyle w:val="Heading3"/>
              <w:rPr>
                <w:rFonts w:asciiTheme="minorHAnsi" w:hAnsiTheme="minorHAnsi" w:cstheme="minorHAnsi"/>
              </w:rPr>
            </w:pPr>
          </w:p>
        </w:tc>
      </w:tr>
      <w:tr w:rsidR="00296EB9" w:rsidRPr="000547C0" w14:paraId="2173CA95" w14:textId="77777777" w:rsidTr="00296EB9">
        <w:tc>
          <w:tcPr>
            <w:tcW w:w="5861" w:type="dxa"/>
          </w:tcPr>
          <w:p w14:paraId="5097B0BB" w14:textId="0773B1F1" w:rsidR="00296EB9" w:rsidRDefault="00296EB9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</w:tc>
        <w:tc>
          <w:tcPr>
            <w:tcW w:w="4363" w:type="dxa"/>
            <w:vAlign w:val="bottom"/>
          </w:tcPr>
          <w:p w14:paraId="6663E5CD" w14:textId="77777777" w:rsidR="00296EB9" w:rsidRDefault="00296EB9">
            <w:pPr>
              <w:pStyle w:val="Heading3"/>
              <w:rPr>
                <w:rFonts w:asciiTheme="minorHAnsi" w:hAnsiTheme="minorHAnsi" w:cstheme="minorHAnsi"/>
              </w:rPr>
            </w:pPr>
          </w:p>
        </w:tc>
      </w:tr>
      <w:tr w:rsidR="00296EB9" w:rsidRPr="000547C0" w14:paraId="3CA7F9B2" w14:textId="77777777" w:rsidTr="00296EB9">
        <w:tc>
          <w:tcPr>
            <w:tcW w:w="5861" w:type="dxa"/>
          </w:tcPr>
          <w:p w14:paraId="1D2221BC" w14:textId="77777777" w:rsidR="00296EB9" w:rsidRDefault="00296EB9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</w:tc>
        <w:tc>
          <w:tcPr>
            <w:tcW w:w="4363" w:type="dxa"/>
            <w:vAlign w:val="bottom"/>
          </w:tcPr>
          <w:p w14:paraId="4174E5FD" w14:textId="77777777" w:rsidR="00296EB9" w:rsidRDefault="00296EB9">
            <w:pPr>
              <w:pStyle w:val="Heading3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615A50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E3CC860" w:rsidR="002B2D13" w:rsidRPr="000547C0" w:rsidRDefault="00911F2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Vegeta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421FE06D" w:rsidR="002B2D13" w:rsidRPr="000547C0" w:rsidRDefault="00911F2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E186B99" w:rsidR="002B2D13" w:rsidRPr="000547C0" w:rsidRDefault="00911F2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Terrence/Naish 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DEF46CB" w:rsidR="00212D56" w:rsidRPr="000547C0" w:rsidRDefault="00911F2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Cameron, Terrance, Naish 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E2F7A49" w:rsidR="00212D56" w:rsidRPr="000547C0" w:rsidRDefault="00911F20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02CC4AF" w:rsidR="000547C0" w:rsidRPr="000547C0" w:rsidRDefault="00911F2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Decide on stakeholder register </w:t>
            </w:r>
          </w:p>
          <w:p w14:paraId="1CD1BCD7" w14:textId="77777777" w:rsidR="000547C0" w:rsidRDefault="00911F2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Work on design (persona)</w:t>
            </w:r>
          </w:p>
          <w:p w14:paraId="2EDE499F" w14:textId="1EDAED8D" w:rsidR="00911F20" w:rsidRPr="000547C0" w:rsidRDefault="00911F20" w:rsidP="006D2810">
            <w:pPr>
              <w:pStyle w:val="ListParagraph"/>
              <w:spacing w:before="60" w:after="60" w:line="276" w:lineRule="auto"/>
              <w:ind w:left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6723A54" w14:textId="77777777" w:rsidR="00911F20" w:rsidRPr="00911F20" w:rsidRDefault="00911F20" w:rsidP="00911F20">
            <w:pPr>
              <w:spacing w:before="60" w:after="60" w:line="276" w:lineRule="auto"/>
              <w:rPr>
                <w:rFonts w:cstheme="minorHAnsi"/>
              </w:rPr>
            </w:pPr>
            <w:r w:rsidRPr="00911F20">
              <w:rPr>
                <w:rFonts w:cstheme="minorHAnsi"/>
              </w:rPr>
              <w:t xml:space="preserve">Decide on stakeholder register </w:t>
            </w:r>
          </w:p>
          <w:p w14:paraId="5CBAE6E5" w14:textId="5AE897C8" w:rsidR="002B2D13" w:rsidRPr="000547C0" w:rsidRDefault="002B2D13">
            <w:pPr>
              <w:rPr>
                <w:rFonts w:cstheme="minorHAnsi"/>
              </w:rPr>
            </w:pP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89EDD59" w:rsidR="002B2D13" w:rsidRPr="000547C0" w:rsidRDefault="00911F20">
            <w:pPr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4043724F" w:rsidR="002B2D13" w:rsidRPr="000547C0" w:rsidRDefault="00993C7F">
      <w:pPr>
        <w:rPr>
          <w:rFonts w:cstheme="minorHAnsi"/>
        </w:rPr>
      </w:pPr>
      <w:r>
        <w:rPr>
          <w:rFonts w:cstheme="minorHAnsi"/>
        </w:rPr>
        <w:t xml:space="preserve">For this part of the meeting, we have decided on who our stakeholders will be and what their roles/responsibilities entail. 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736B3C6A" w:rsidR="002B2D13" w:rsidRPr="000547C0" w:rsidRDefault="00993C7F">
      <w:pPr>
        <w:rPr>
          <w:rFonts w:cstheme="minorHAnsi"/>
        </w:rPr>
      </w:pPr>
      <w:r>
        <w:rPr>
          <w:rFonts w:cstheme="minorHAnsi"/>
        </w:rPr>
        <w:t xml:space="preserve">We have concluded that there will be </w:t>
      </w:r>
      <w:r w:rsidR="000C25DD">
        <w:rPr>
          <w:rFonts w:cstheme="minorHAnsi"/>
        </w:rPr>
        <w:t>a total of 5 individuals participating in this project. This includes a CEO, IT Manager, Senior Developer, Designer and Front End Developer.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913F00E" w:rsidR="002B2D13" w:rsidRPr="000547C0" w:rsidRDefault="00911F20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stakeholder roles/responsibility </w:t>
            </w:r>
          </w:p>
        </w:tc>
        <w:tc>
          <w:tcPr>
            <w:tcW w:w="3060" w:type="dxa"/>
          </w:tcPr>
          <w:p w14:paraId="06BF676B" w14:textId="1B5277C4" w:rsidR="002B2D13" w:rsidRPr="000547C0" w:rsidRDefault="00911F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  <w:r w:rsidR="003C03DB">
              <w:rPr>
                <w:rFonts w:cstheme="minorHAnsi"/>
              </w:rPr>
              <w:t>/Naish/Terrence</w:t>
            </w:r>
          </w:p>
        </w:tc>
        <w:tc>
          <w:tcPr>
            <w:tcW w:w="1854" w:type="dxa"/>
          </w:tcPr>
          <w:p w14:paraId="77EF2373" w14:textId="5E901CCB" w:rsidR="002B2D13" w:rsidRPr="000547C0" w:rsidRDefault="00B41BD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96EB9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March 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C4B5D88" w:rsidR="002B2D13" w:rsidRPr="000547C0" w:rsidRDefault="00911F20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Refined stakeholder responsibilities </w:t>
            </w:r>
          </w:p>
        </w:tc>
        <w:tc>
          <w:tcPr>
            <w:tcW w:w="3060" w:type="dxa"/>
          </w:tcPr>
          <w:p w14:paraId="7376FD88" w14:textId="1D86A3D9" w:rsidR="002B2D13" w:rsidRPr="000547C0" w:rsidRDefault="00911F2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  <w:r w:rsidR="003C03DB">
              <w:rPr>
                <w:rFonts w:cstheme="minorHAnsi"/>
              </w:rPr>
              <w:t>/Naish/Terrence</w:t>
            </w:r>
          </w:p>
        </w:tc>
        <w:tc>
          <w:tcPr>
            <w:tcW w:w="1854" w:type="dxa"/>
          </w:tcPr>
          <w:p w14:paraId="36E951F4" w14:textId="6F4CE941" w:rsidR="002B2D13" w:rsidRPr="000547C0" w:rsidRDefault="00B41BD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96EB9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March </w:t>
            </w:r>
          </w:p>
        </w:tc>
      </w:tr>
      <w:bookmarkEnd w:id="1"/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p w14:paraId="68C88F4A" w14:textId="77777777" w:rsidR="00993C7F" w:rsidRDefault="00993C7F" w:rsidP="006344A8">
            <w:pPr>
              <w:pStyle w:val="Heading2"/>
              <w:rPr>
                <w:rFonts w:asciiTheme="minorHAnsi" w:hAnsiTheme="minorHAnsi" w:cstheme="minorHAnsi"/>
              </w:rPr>
            </w:pPr>
          </w:p>
          <w:p w14:paraId="0B4EE1CF" w14:textId="77777777" w:rsidR="00993C7F" w:rsidRDefault="00993C7F" w:rsidP="006344A8">
            <w:pPr>
              <w:pStyle w:val="Heading2"/>
              <w:rPr>
                <w:rFonts w:asciiTheme="minorHAnsi" w:hAnsiTheme="minorHAnsi" w:cstheme="minorHAnsi"/>
              </w:rPr>
            </w:pPr>
          </w:p>
          <w:p w14:paraId="0E9DE387" w14:textId="712DF64D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2D3E218F" w:rsidR="00D62E01" w:rsidRPr="000547C0" w:rsidRDefault="00911F2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Work on design 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6E4D1468" w:rsidR="00D62E01" w:rsidRPr="000547C0" w:rsidRDefault="00911F20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Naish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61A8027D" w:rsidR="00D62E01" w:rsidRPr="000547C0" w:rsidRDefault="003C03DB" w:rsidP="00D62E01">
      <w:pPr>
        <w:rPr>
          <w:rFonts w:cstheme="minorHAnsi"/>
        </w:rPr>
      </w:pPr>
      <w:r>
        <w:rPr>
          <w:rFonts w:cstheme="minorHAnsi"/>
        </w:rPr>
        <w:t>Create three personas that could be potential users for our product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1AE8930C" w:rsidR="00D62E01" w:rsidRPr="000547C0" w:rsidRDefault="003C03DB" w:rsidP="00D62E01">
      <w:pPr>
        <w:rPr>
          <w:rFonts w:cstheme="minorHAnsi"/>
        </w:rPr>
      </w:pPr>
      <w:r>
        <w:rPr>
          <w:rFonts w:cstheme="minorHAnsi"/>
        </w:rPr>
        <w:t>We have assigned one persona per member of our group.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B30AF76" w:rsidR="00D60069" w:rsidRPr="000547C0" w:rsidRDefault="003C03DB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Persona 1</w:t>
            </w:r>
          </w:p>
        </w:tc>
        <w:tc>
          <w:tcPr>
            <w:tcW w:w="3060" w:type="dxa"/>
          </w:tcPr>
          <w:p w14:paraId="5D1FAAC7" w14:textId="4CFC7732" w:rsidR="00D60069" w:rsidRPr="000547C0" w:rsidRDefault="003C03D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Cameron</w:t>
            </w:r>
          </w:p>
        </w:tc>
        <w:tc>
          <w:tcPr>
            <w:tcW w:w="1854" w:type="dxa"/>
          </w:tcPr>
          <w:p w14:paraId="22E77F38" w14:textId="01750C76" w:rsidR="00D60069" w:rsidRPr="000547C0" w:rsidRDefault="003C03D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4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0B994D5A" w:rsidR="00D60069" w:rsidRPr="000547C0" w:rsidRDefault="003C03DB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Persona 2</w:t>
            </w:r>
          </w:p>
        </w:tc>
        <w:tc>
          <w:tcPr>
            <w:tcW w:w="3060" w:type="dxa"/>
          </w:tcPr>
          <w:p w14:paraId="20BA607F" w14:textId="4B43A8B7" w:rsidR="00D60069" w:rsidRPr="000547C0" w:rsidRDefault="003C03D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Naish</w:t>
            </w:r>
          </w:p>
        </w:tc>
        <w:tc>
          <w:tcPr>
            <w:tcW w:w="1854" w:type="dxa"/>
          </w:tcPr>
          <w:p w14:paraId="2914B697" w14:textId="02F261FC" w:rsidR="00D60069" w:rsidRPr="000547C0" w:rsidRDefault="003C03D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4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8E61FDE" w:rsidR="00D60069" w:rsidRPr="000547C0" w:rsidRDefault="003C03DB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Persona 3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689390F4" w:rsidR="00D60069" w:rsidRPr="000547C0" w:rsidRDefault="003C03D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Terrence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2348526E" w:rsidR="00D60069" w:rsidRPr="000547C0" w:rsidRDefault="003C03D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March 4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169CB5FB" w:rsidR="002B2D13" w:rsidRPr="000547C0" w:rsidRDefault="003C03DB">
      <w:pPr>
        <w:rPr>
          <w:rFonts w:cstheme="minorHAnsi"/>
        </w:rPr>
      </w:pPr>
      <w:r>
        <w:rPr>
          <w:rFonts w:cstheme="minorHAnsi"/>
        </w:rPr>
        <w:t>N/A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4D6AF291" w:rsidR="00212D56" w:rsidRPr="000547C0" w:rsidRDefault="003C03DB" w:rsidP="00212D56">
      <w:pPr>
        <w:rPr>
          <w:rFonts w:cstheme="minorHAnsi"/>
        </w:rPr>
      </w:pPr>
      <w:r>
        <w:rPr>
          <w:rFonts w:cstheme="minorHAnsi"/>
        </w:rPr>
        <w:t>4/3/2025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F675E" w14:textId="77777777" w:rsidR="00B10A8C" w:rsidRDefault="00B10A8C">
      <w:pPr>
        <w:spacing w:before="0" w:after="0"/>
      </w:pPr>
      <w:r>
        <w:separator/>
      </w:r>
    </w:p>
  </w:endnote>
  <w:endnote w:type="continuationSeparator" w:id="0">
    <w:p w14:paraId="3E4D6013" w14:textId="77777777" w:rsidR="00B10A8C" w:rsidRDefault="00B10A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41963" w14:textId="77777777" w:rsidR="00B10A8C" w:rsidRDefault="00B10A8C">
      <w:pPr>
        <w:spacing w:before="0" w:after="0"/>
      </w:pPr>
      <w:r>
        <w:separator/>
      </w:r>
    </w:p>
  </w:footnote>
  <w:footnote w:type="continuationSeparator" w:id="0">
    <w:p w14:paraId="66040F18" w14:textId="77777777" w:rsidR="00B10A8C" w:rsidRDefault="00B10A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2382937">
    <w:abstractNumId w:val="3"/>
  </w:num>
  <w:num w:numId="2" w16cid:durableId="1196650295">
    <w:abstractNumId w:val="4"/>
  </w:num>
  <w:num w:numId="3" w16cid:durableId="347758847">
    <w:abstractNumId w:val="1"/>
  </w:num>
  <w:num w:numId="4" w16cid:durableId="1122962004">
    <w:abstractNumId w:val="0"/>
  </w:num>
  <w:num w:numId="5" w16cid:durableId="652949529">
    <w:abstractNumId w:val="1"/>
    <w:lvlOverride w:ilvl="0">
      <w:startOverride w:val="1"/>
    </w:lvlOverride>
  </w:num>
  <w:num w:numId="6" w16cid:durableId="1868986010">
    <w:abstractNumId w:val="1"/>
    <w:lvlOverride w:ilvl="0">
      <w:startOverride w:val="1"/>
    </w:lvlOverride>
  </w:num>
  <w:num w:numId="7" w16cid:durableId="1368600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07866"/>
    <w:rsid w:val="000547C0"/>
    <w:rsid w:val="00086771"/>
    <w:rsid w:val="0009227A"/>
    <w:rsid w:val="000C25DD"/>
    <w:rsid w:val="001C4533"/>
    <w:rsid w:val="001E0877"/>
    <w:rsid w:val="0020000C"/>
    <w:rsid w:val="00212D56"/>
    <w:rsid w:val="002414E3"/>
    <w:rsid w:val="00296EB9"/>
    <w:rsid w:val="002A6441"/>
    <w:rsid w:val="002B2D13"/>
    <w:rsid w:val="00335C4B"/>
    <w:rsid w:val="0034721D"/>
    <w:rsid w:val="00397474"/>
    <w:rsid w:val="003C03DB"/>
    <w:rsid w:val="003D5BF7"/>
    <w:rsid w:val="003D5D47"/>
    <w:rsid w:val="003F257D"/>
    <w:rsid w:val="00415A4B"/>
    <w:rsid w:val="00457163"/>
    <w:rsid w:val="004F7189"/>
    <w:rsid w:val="005A7328"/>
    <w:rsid w:val="006344A8"/>
    <w:rsid w:val="006C2459"/>
    <w:rsid w:val="006D2810"/>
    <w:rsid w:val="006F5CF4"/>
    <w:rsid w:val="007021E1"/>
    <w:rsid w:val="00734EEC"/>
    <w:rsid w:val="007F04FA"/>
    <w:rsid w:val="00911F20"/>
    <w:rsid w:val="00993C7F"/>
    <w:rsid w:val="00B10A8C"/>
    <w:rsid w:val="00B41BD7"/>
    <w:rsid w:val="00B777C6"/>
    <w:rsid w:val="00C0466B"/>
    <w:rsid w:val="00C1744B"/>
    <w:rsid w:val="00CE4D89"/>
    <w:rsid w:val="00D16F0A"/>
    <w:rsid w:val="00D60069"/>
    <w:rsid w:val="00D62E01"/>
    <w:rsid w:val="00D661EE"/>
    <w:rsid w:val="00D8390D"/>
    <w:rsid w:val="00E048B4"/>
    <w:rsid w:val="00E25782"/>
    <w:rsid w:val="00EC1F79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07866"/>
    <w:rsid w:val="002414E3"/>
    <w:rsid w:val="002779AB"/>
    <w:rsid w:val="002A6441"/>
    <w:rsid w:val="00335C4B"/>
    <w:rsid w:val="00341793"/>
    <w:rsid w:val="003575C7"/>
    <w:rsid w:val="003F3A44"/>
    <w:rsid w:val="004038F4"/>
    <w:rsid w:val="00415A4B"/>
    <w:rsid w:val="00515850"/>
    <w:rsid w:val="00582A8E"/>
    <w:rsid w:val="00962FAD"/>
    <w:rsid w:val="00C926F6"/>
    <w:rsid w:val="00ED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1398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Parrish Cameron Jacob</cp:lastModifiedBy>
  <cp:revision>12</cp:revision>
  <dcterms:created xsi:type="dcterms:W3CDTF">2025-02-25T01:12:00Z</dcterms:created>
  <dcterms:modified xsi:type="dcterms:W3CDTF">2025-03-16T01:46:00Z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